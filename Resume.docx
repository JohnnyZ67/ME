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Author"/>
        <w:tag w:val=""/>
        <w:id w:val="1246310863"/>
        <w:placeholder>
          <w:docPart w:val="FF5345B3DD9C4D70A5D0F67E827B7EA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C168F2" w:rsidRDefault="00773BE1">
          <w:pPr>
            <w:pStyle w:val="Title"/>
          </w:pPr>
          <w:r>
            <w:t>jonathan zielinski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C168F2" w:rsidTr="00C16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C168F2" w:rsidRDefault="00C168F2"/>
        </w:tc>
        <w:tc>
          <w:tcPr>
            <w:tcW w:w="4087" w:type="pct"/>
          </w:tcPr>
          <w:p w:rsidR="00C168F2" w:rsidRDefault="00C168F2"/>
        </w:tc>
      </w:tr>
      <w:tr w:rsidR="00C168F2" w:rsidTr="00C168F2">
        <w:tc>
          <w:tcPr>
            <w:tcW w:w="913" w:type="pct"/>
          </w:tcPr>
          <w:p w:rsidR="00C168F2" w:rsidRDefault="00C168F2"/>
        </w:tc>
        <w:tc>
          <w:tcPr>
            <w:tcW w:w="4087" w:type="pct"/>
          </w:tcPr>
          <w:p w:rsidR="00C168F2" w:rsidRDefault="00773BE1">
            <w:pPr>
              <w:pStyle w:val="ContactInfo"/>
            </w:pPr>
            <w:r>
              <w:t>6215 Ken Avenue, Arlington, Texas, 76001</w:t>
            </w:r>
            <w:r w:rsidR="003C312C">
              <w:t> </w:t>
            </w:r>
            <w:r w:rsidR="003C312C">
              <w:rPr>
                <w:color w:val="A6A6A6" w:themeColor="background1" w:themeShade="A6"/>
              </w:rPr>
              <w:t>|</w:t>
            </w:r>
            <w:r w:rsidR="003C312C">
              <w:t> </w:t>
            </w:r>
            <w:r>
              <w:t>(817)235-6798</w:t>
            </w:r>
            <w:r w:rsidR="003C312C">
              <w:t> </w:t>
            </w:r>
            <w:r w:rsidR="003C312C">
              <w:rPr>
                <w:color w:val="A6A6A6" w:themeColor="background1" w:themeShade="A6"/>
              </w:rPr>
              <w:t>|</w:t>
            </w:r>
            <w:r w:rsidR="003C312C">
              <w:t> </w:t>
            </w:r>
            <w:r>
              <w:t>zielinskij@hotmail.com</w:t>
            </w:r>
          </w:p>
        </w:tc>
      </w:tr>
    </w:tbl>
    <w:p w:rsidR="00C168F2" w:rsidRDefault="00773BE1">
      <w:pPr>
        <w:pStyle w:val="SectionHeading"/>
      </w:pPr>
      <w:bookmarkStart w:id="0" w:name="_GoBack"/>
      <w:bookmarkEnd w:id="0"/>
      <w:r>
        <w:t>Work 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C168F2" w:rsidTr="00C16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C168F2" w:rsidRDefault="00C168F2"/>
        </w:tc>
        <w:tc>
          <w:tcPr>
            <w:tcW w:w="4087" w:type="pct"/>
          </w:tcPr>
          <w:p w:rsidR="00C168F2" w:rsidRDefault="00C168F2"/>
        </w:tc>
      </w:tr>
      <w:tr w:rsidR="00C168F2" w:rsidTr="00C168F2">
        <w:tc>
          <w:tcPr>
            <w:tcW w:w="913" w:type="pct"/>
          </w:tcPr>
          <w:p w:rsidR="00C168F2" w:rsidRDefault="00C168F2"/>
        </w:tc>
        <w:tc>
          <w:tcPr>
            <w:tcW w:w="4087" w:type="pct"/>
          </w:tcPr>
          <w:p w:rsidR="00C168F2" w:rsidRDefault="00773BE1" w:rsidP="00773BE1">
            <w:pPr>
              <w:pStyle w:val="ListParagraph"/>
              <w:numPr>
                <w:ilvl w:val="0"/>
                <w:numId w:val="6"/>
              </w:numPr>
            </w:pPr>
            <w:r>
              <w:rPr>
                <w:b/>
              </w:rPr>
              <w:t xml:space="preserve">Cinemark: </w:t>
            </w:r>
            <w:r>
              <w:t>Worked as both a cashier and usher in an entry level job.</w:t>
            </w:r>
          </w:p>
        </w:tc>
      </w:tr>
    </w:tbl>
    <w:p w:rsidR="00C168F2" w:rsidRDefault="00773BE1">
      <w:pPr>
        <w:pStyle w:val="SectionHeading"/>
      </w:pPr>
      <w:r>
        <w:t>computer skills and schooling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C168F2" w:rsidTr="00C16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C168F2" w:rsidRDefault="00C168F2"/>
        </w:tc>
        <w:tc>
          <w:tcPr>
            <w:tcW w:w="4087" w:type="pct"/>
          </w:tcPr>
          <w:p w:rsidR="00C168F2" w:rsidRDefault="00C168F2"/>
        </w:tc>
      </w:tr>
      <w:tr w:rsidR="00C168F2" w:rsidTr="00C168F2">
        <w:tc>
          <w:tcPr>
            <w:tcW w:w="913" w:type="pct"/>
          </w:tcPr>
          <w:p w:rsidR="00C168F2" w:rsidRDefault="00C168F2"/>
        </w:tc>
        <w:tc>
          <w:tcPr>
            <w:tcW w:w="4087" w:type="pct"/>
          </w:tcPr>
          <w:p w:rsidR="00C168F2" w:rsidRDefault="003C312C">
            <w:pPr>
              <w:pStyle w:val="Subsection"/>
            </w:pPr>
            <w:r>
              <w:t>Languages</w:t>
            </w:r>
          </w:p>
          <w:p w:rsidR="00C168F2" w:rsidRPr="00773BE1" w:rsidRDefault="00773BE1" w:rsidP="00773BE1">
            <w:pPr>
              <w:pStyle w:val="ListBullet"/>
              <w:numPr>
                <w:ilvl w:val="0"/>
                <w:numId w:val="6"/>
              </w:numPr>
            </w:pPr>
            <w:r>
              <w:rPr>
                <w:b/>
              </w:rPr>
              <w:t>Java: Accustomed to designing code and solutions using java</w:t>
            </w:r>
          </w:p>
          <w:p w:rsidR="00773BE1" w:rsidRDefault="00773BE1" w:rsidP="00773BE1">
            <w:pPr>
              <w:pStyle w:val="ListBullet"/>
              <w:numPr>
                <w:ilvl w:val="0"/>
                <w:numId w:val="6"/>
              </w:numPr>
            </w:pPr>
            <w:r>
              <w:rPr>
                <w:b/>
              </w:rPr>
              <w:t>Python: Basic knowledge in Python coding language</w:t>
            </w:r>
          </w:p>
        </w:tc>
      </w:tr>
      <w:sdt>
        <w:sdtPr>
          <w:id w:val="1857463929"/>
          <w15:repeatingSection/>
        </w:sdtPr>
        <w:sdtContent>
          <w:sdt>
            <w:sdtPr>
              <w:id w:val="2011181661"/>
              <w:placeholder>
                <w:docPart w:val="6CCA3B03F39247A9933ACCDC3007AEF0"/>
              </w:placeholder>
              <w15:repeatingSectionItem/>
            </w:sdtPr>
            <w:sdtEndPr/>
            <w:sdtContent>
              <w:tr w:rsidR="00C168F2" w:rsidTr="00C168F2">
                <w:tc>
                  <w:tcPr>
                    <w:tcW w:w="913" w:type="pct"/>
                  </w:tcPr>
                  <w:p w:rsidR="00C168F2" w:rsidRDefault="00C168F2"/>
                </w:tc>
                <w:tc>
                  <w:tcPr>
                    <w:tcW w:w="4087" w:type="pct"/>
                  </w:tcPr>
                  <w:p w:rsidR="00C168F2" w:rsidRDefault="00773BE1">
                    <w:pPr>
                      <w:pStyle w:val="Subsection"/>
                    </w:pPr>
                    <w:r>
                      <w:t>Coursework</w:t>
                    </w:r>
                  </w:p>
                  <w:p w:rsidR="00773BE1" w:rsidRPr="00773BE1" w:rsidRDefault="00773BE1" w:rsidP="00773BE1">
                    <w:pPr>
                      <w:pStyle w:val="ListBullet"/>
                      <w:numPr>
                        <w:ilvl w:val="0"/>
                        <w:numId w:val="7"/>
                      </w:numPr>
                    </w:pPr>
                    <w:r>
                      <w:rPr>
                        <w:b/>
                      </w:rPr>
                      <w:t>Computer Science I - Java</w:t>
                    </w:r>
                  </w:p>
                  <w:p w:rsidR="00773BE1" w:rsidRPr="00773BE1" w:rsidRDefault="00773BE1" w:rsidP="00773BE1">
                    <w:pPr>
                      <w:pStyle w:val="ListBullet"/>
                      <w:numPr>
                        <w:ilvl w:val="0"/>
                        <w:numId w:val="7"/>
                      </w:numPr>
                    </w:pPr>
                    <w:r>
                      <w:rPr>
                        <w:b/>
                      </w:rPr>
                      <w:t>Computer Science II – Java and Linux Command Line</w:t>
                    </w:r>
                  </w:p>
                  <w:p w:rsidR="00773BE1" w:rsidRPr="00773BE1" w:rsidRDefault="00773BE1" w:rsidP="00773BE1">
                    <w:pPr>
                      <w:pStyle w:val="ListBullet"/>
                      <w:numPr>
                        <w:ilvl w:val="0"/>
                        <w:numId w:val="7"/>
                      </w:numPr>
                    </w:pPr>
                    <w:r>
                      <w:rPr>
                        <w:b/>
                      </w:rPr>
                      <w:t>Foundations of CS – Python</w:t>
                    </w:r>
                  </w:p>
                  <w:p w:rsidR="00C168F2" w:rsidRDefault="00773BE1" w:rsidP="00773BE1">
                    <w:pPr>
                      <w:pStyle w:val="ListBullet"/>
                      <w:numPr>
                        <w:ilvl w:val="0"/>
                        <w:numId w:val="7"/>
                      </w:numPr>
                    </w:pPr>
                    <w:r>
                      <w:rPr>
                        <w:b/>
                      </w:rPr>
                      <w:t>Calculus I</w:t>
                    </w:r>
                  </w:p>
                </w:tc>
              </w:tr>
            </w:sdtContent>
          </w:sdt>
          <w:sdt>
            <w:sdtPr>
              <w:id w:val="-1658068276"/>
              <w:placeholder>
                <w:docPart w:val="75CA933CBFF24451972A24659E140C85"/>
              </w:placeholder>
              <w15:repeatingSectionItem/>
            </w:sdtPr>
            <w:sdtContent>
              <w:tr w:rsidR="00773BE1" w:rsidTr="00C168F2">
                <w:tc>
                  <w:tcPr>
                    <w:tcW w:w="913" w:type="pct"/>
                  </w:tcPr>
                  <w:p w:rsidR="00773BE1" w:rsidRDefault="00773BE1"/>
                </w:tc>
                <w:tc>
                  <w:tcPr>
                    <w:tcW w:w="4087" w:type="pct"/>
                  </w:tcPr>
                  <w:p w:rsidR="00773BE1" w:rsidRDefault="00773BE1">
                    <w:pPr>
                      <w:pStyle w:val="Subsection"/>
                    </w:pPr>
                    <w:r>
                      <w:t>Scholarships</w:t>
                    </w:r>
                  </w:p>
                  <w:p w:rsidR="00773BE1" w:rsidRPr="00773BE1" w:rsidRDefault="00773BE1" w:rsidP="00773BE1">
                    <w:pPr>
                      <w:pStyle w:val="ListBullet"/>
                      <w:numPr>
                        <w:ilvl w:val="0"/>
                        <w:numId w:val="7"/>
                      </w:numPr>
                    </w:pPr>
                    <w:r>
                      <w:rPr>
                        <w:b/>
                      </w:rPr>
                      <w:t>Pike Scholars Award</w:t>
                    </w:r>
                  </w:p>
                  <w:p w:rsidR="00773BE1" w:rsidRPr="00773BE1" w:rsidRDefault="00773BE1" w:rsidP="00773BE1">
                    <w:pPr>
                      <w:pStyle w:val="ListBullet"/>
                      <w:numPr>
                        <w:ilvl w:val="0"/>
                        <w:numId w:val="7"/>
                      </w:numPr>
                    </w:pPr>
                    <w:r>
                      <w:rPr>
                        <w:b/>
                      </w:rPr>
                      <w:t>Football Performance Scholarship</w:t>
                    </w:r>
                  </w:p>
                  <w:p w:rsidR="00773BE1" w:rsidRDefault="00773BE1" w:rsidP="00773BE1">
                    <w:pPr>
                      <w:pStyle w:val="ListBullet"/>
                      <w:numPr>
                        <w:ilvl w:val="0"/>
                        <w:numId w:val="7"/>
                      </w:numPr>
                    </w:pPr>
                    <w:r>
                      <w:rPr>
                        <w:b/>
                      </w:rPr>
                      <w:t>Scholars Day Scholarship</w:t>
                    </w:r>
                  </w:p>
                </w:tc>
              </w:tr>
            </w:sdtContent>
          </w:sdt>
        </w:sdtContent>
      </w:sdt>
    </w:tbl>
    <w:p w:rsidR="00C168F2" w:rsidRDefault="00773BE1">
      <w:pPr>
        <w:pStyle w:val="SectionHeading"/>
      </w:pPr>
      <w:r>
        <w:t>Strengths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C168F2" w:rsidTr="00C16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C168F2" w:rsidRDefault="00C168F2">
            <w:pPr>
              <w:spacing w:line="240" w:lineRule="auto"/>
            </w:pPr>
          </w:p>
        </w:tc>
        <w:tc>
          <w:tcPr>
            <w:tcW w:w="4087" w:type="pct"/>
          </w:tcPr>
          <w:p w:rsidR="00C168F2" w:rsidRDefault="00C168F2">
            <w:pPr>
              <w:spacing w:line="240" w:lineRule="auto"/>
            </w:pPr>
          </w:p>
        </w:tc>
      </w:tr>
    </w:tbl>
    <w:p w:rsidR="00C168F2" w:rsidRDefault="00773BE1">
      <w:r>
        <w:tab/>
      </w:r>
    </w:p>
    <w:p w:rsidR="00773BE1" w:rsidRPr="00773BE1" w:rsidRDefault="00773BE1" w:rsidP="00773BE1">
      <w:pPr>
        <w:pStyle w:val="ListParagraph"/>
        <w:numPr>
          <w:ilvl w:val="0"/>
          <w:numId w:val="8"/>
        </w:numPr>
      </w:pPr>
      <w:r>
        <w:rPr>
          <w:b/>
        </w:rPr>
        <w:t>Good communicator</w:t>
      </w:r>
    </w:p>
    <w:p w:rsidR="00773BE1" w:rsidRPr="00773BE1" w:rsidRDefault="00773BE1" w:rsidP="00773BE1">
      <w:pPr>
        <w:pStyle w:val="ListParagraph"/>
        <w:numPr>
          <w:ilvl w:val="0"/>
          <w:numId w:val="8"/>
        </w:numPr>
      </w:pPr>
      <w:r>
        <w:rPr>
          <w:b/>
        </w:rPr>
        <w:t>Good people skills</w:t>
      </w:r>
    </w:p>
    <w:p w:rsidR="00773BE1" w:rsidRPr="00773BE1" w:rsidRDefault="00773BE1" w:rsidP="00773BE1">
      <w:pPr>
        <w:pStyle w:val="ListParagraph"/>
        <w:numPr>
          <w:ilvl w:val="0"/>
          <w:numId w:val="8"/>
        </w:numPr>
      </w:pPr>
      <w:r>
        <w:rPr>
          <w:b/>
        </w:rPr>
        <w:t>Enjoy difficult problems</w:t>
      </w:r>
    </w:p>
    <w:p w:rsidR="00773BE1" w:rsidRDefault="00773BE1" w:rsidP="00773BE1">
      <w:pPr>
        <w:pStyle w:val="ListParagraph"/>
        <w:numPr>
          <w:ilvl w:val="0"/>
          <w:numId w:val="8"/>
        </w:numPr>
      </w:pPr>
      <w:r>
        <w:rPr>
          <w:b/>
        </w:rPr>
        <w:t>Handles chain of command, discipline, and orders well.</w:t>
      </w:r>
    </w:p>
    <w:sectPr w:rsidR="00773BE1">
      <w:footerReference w:type="default" r:id="rId8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12C" w:rsidRDefault="003C312C">
      <w:pPr>
        <w:spacing w:after="0"/>
      </w:pPr>
      <w:r>
        <w:separator/>
      </w:r>
    </w:p>
    <w:p w:rsidR="003C312C" w:rsidRDefault="003C312C"/>
  </w:endnote>
  <w:endnote w:type="continuationSeparator" w:id="0">
    <w:p w:rsidR="003C312C" w:rsidRDefault="003C312C">
      <w:pPr>
        <w:spacing w:after="0"/>
      </w:pPr>
      <w:r>
        <w:continuationSeparator/>
      </w:r>
    </w:p>
    <w:p w:rsidR="003C312C" w:rsidRDefault="003C31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8F2" w:rsidRDefault="003C312C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12C" w:rsidRDefault="003C312C">
      <w:pPr>
        <w:spacing w:after="0"/>
      </w:pPr>
      <w:r>
        <w:separator/>
      </w:r>
    </w:p>
    <w:p w:rsidR="003C312C" w:rsidRDefault="003C312C"/>
  </w:footnote>
  <w:footnote w:type="continuationSeparator" w:id="0">
    <w:p w:rsidR="003C312C" w:rsidRDefault="003C312C">
      <w:pPr>
        <w:spacing w:after="0"/>
      </w:pPr>
      <w:r>
        <w:continuationSeparator/>
      </w:r>
    </w:p>
    <w:p w:rsidR="003C312C" w:rsidRDefault="003C312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0D14B8B"/>
    <w:multiLevelType w:val="hybridMultilevel"/>
    <w:tmpl w:val="A72CB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5170B"/>
    <w:multiLevelType w:val="hybridMultilevel"/>
    <w:tmpl w:val="C1E29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F403A"/>
    <w:multiLevelType w:val="hybridMultilevel"/>
    <w:tmpl w:val="5A529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E1"/>
    <w:rsid w:val="003C312C"/>
    <w:rsid w:val="00773BE1"/>
    <w:rsid w:val="00C1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E3B3"/>
  <w15:chartTrackingRefBased/>
  <w15:docId w15:val="{097CE46F-5EBF-428D-99BF-CB2A47DE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styleId="ListParagraph">
    <w:name w:val="List Paragraph"/>
    <w:basedOn w:val="Normal"/>
    <w:uiPriority w:val="34"/>
    <w:unhideWhenUsed/>
    <w:qFormat/>
    <w:rsid w:val="00773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ny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F5345B3DD9C4D70A5D0F67E827B7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4757E-C989-47D8-ACB9-AE0E15D35175}"/>
      </w:docPartPr>
      <w:docPartBody>
        <w:p w:rsidR="00000000" w:rsidRDefault="008C17E4">
          <w:pPr>
            <w:pStyle w:val="FF5345B3DD9C4D70A5D0F67E827B7EAB"/>
          </w:pPr>
          <w:r>
            <w:t>[Your Name]</w:t>
          </w:r>
        </w:p>
      </w:docPartBody>
    </w:docPart>
    <w:docPart>
      <w:docPartPr>
        <w:name w:val="6CCA3B03F39247A9933ACCDC3007A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AC56C-CA6C-4CA8-89CE-C0A9F8241591}"/>
      </w:docPartPr>
      <w:docPartBody>
        <w:p w:rsidR="00000000" w:rsidRDefault="008C17E4">
          <w:pPr>
            <w:pStyle w:val="6CCA3B03F39247A9933ACCDC3007AEF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5CA933CBFF24451972A24659E140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82A6E-A23B-4822-A32F-6A0AB1031028}"/>
      </w:docPartPr>
      <w:docPartBody>
        <w:p w:rsidR="00000000" w:rsidRDefault="00955AE0" w:rsidP="00955AE0">
          <w:pPr>
            <w:pStyle w:val="75CA933CBFF24451972A24659E140C8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AE0"/>
    <w:rsid w:val="008C17E4"/>
    <w:rsid w:val="0095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5345B3DD9C4D70A5D0F67E827B7EAB">
    <w:name w:val="FF5345B3DD9C4D70A5D0F67E827B7EAB"/>
  </w:style>
  <w:style w:type="paragraph" w:customStyle="1" w:styleId="CB00BBC81EB94CAFB9573C3648B4BAC3">
    <w:name w:val="CB00BBC81EB94CAFB9573C3648B4BAC3"/>
  </w:style>
  <w:style w:type="paragraph" w:customStyle="1" w:styleId="00AB5B184A694A47957F572949C9A26F">
    <w:name w:val="00AB5B184A694A47957F572949C9A26F"/>
  </w:style>
  <w:style w:type="paragraph" w:customStyle="1" w:styleId="2C51C37320604C8AB18885752063764D">
    <w:name w:val="2C51C37320604C8AB18885752063764D"/>
  </w:style>
  <w:style w:type="paragraph" w:customStyle="1" w:styleId="1948480EDB624830B55897A860F1D5D2">
    <w:name w:val="1948480EDB624830B55897A860F1D5D2"/>
  </w:style>
  <w:style w:type="paragraph" w:customStyle="1" w:styleId="033D5DA475E347AA8B817D4F789939D3">
    <w:name w:val="033D5DA475E347AA8B817D4F789939D3"/>
  </w:style>
  <w:style w:type="character" w:styleId="PlaceholderText">
    <w:name w:val="Placeholder Text"/>
    <w:basedOn w:val="DefaultParagraphFont"/>
    <w:uiPriority w:val="99"/>
    <w:semiHidden/>
    <w:rsid w:val="00955AE0"/>
    <w:rPr>
      <w:color w:val="808080"/>
    </w:rPr>
  </w:style>
  <w:style w:type="paragraph" w:customStyle="1" w:styleId="6CCA3B03F39247A9933ACCDC3007AEF0">
    <w:name w:val="6CCA3B03F39247A9933ACCDC3007AEF0"/>
  </w:style>
  <w:style w:type="paragraph" w:customStyle="1" w:styleId="18F241B12E2349709DFDF3536D877BF3">
    <w:name w:val="18F241B12E2349709DFDF3536D877BF3"/>
  </w:style>
  <w:style w:type="paragraph" w:customStyle="1" w:styleId="515E166352A14CA48B562588249B8D3E">
    <w:name w:val="515E166352A14CA48B562588249B8D3E"/>
  </w:style>
  <w:style w:type="paragraph" w:customStyle="1" w:styleId="EF7770C1749F47368AC6FBE23B9B5EF9">
    <w:name w:val="EF7770C1749F47368AC6FBE23B9B5EF9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431E64FE5C9F4362ABFDABFD8F371BBA">
    <w:name w:val="431E64FE5C9F4362ABFDABFD8F371BBA"/>
  </w:style>
  <w:style w:type="paragraph" w:customStyle="1" w:styleId="2268EB2804724254896D30D365DBF174">
    <w:name w:val="2268EB2804724254896D30D365DBF174"/>
  </w:style>
  <w:style w:type="paragraph" w:customStyle="1" w:styleId="B3F49B3A7CF640B8AFCE755692E8FF66">
    <w:name w:val="B3F49B3A7CF640B8AFCE755692E8FF66"/>
  </w:style>
  <w:style w:type="paragraph" w:customStyle="1" w:styleId="C9606C1E62984E1AAA4B778D5D51A197">
    <w:name w:val="C9606C1E62984E1AAA4B778D5D51A197"/>
  </w:style>
  <w:style w:type="paragraph" w:customStyle="1" w:styleId="75CA933CBFF24451972A24659E140C85">
    <w:name w:val="75CA933CBFF24451972A24659E140C85"/>
    <w:rsid w:val="00955A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10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zielinski</dc:creator>
  <cp:keywords/>
  <cp:lastModifiedBy>jonathan zielinski</cp:lastModifiedBy>
  <cp:revision>1</cp:revision>
  <dcterms:created xsi:type="dcterms:W3CDTF">2017-02-02T02:35:00Z</dcterms:created>
  <dcterms:modified xsi:type="dcterms:W3CDTF">2017-02-02T02:45:00Z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